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75434350"/>
        <w:docPartObj>
          <w:docPartGallery w:val="Cover Pages"/>
          <w:docPartUnique/>
        </w:docPartObj>
      </w:sdtPr>
      <w:sdtEndPr/>
      <w:sdtContent>
        <w:p w:rsidR="00E0707D" w:rsidRDefault="00C63072"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>
                    <wp:simplePos x="0" y="0"/>
                    <wp:positionH relativeFrom="margin">
                      <wp:posOffset>-1453515</wp:posOffset>
                    </wp:positionH>
                    <wp:positionV relativeFrom="margin">
                      <wp:posOffset>0</wp:posOffset>
                    </wp:positionV>
                    <wp:extent cx="7258050" cy="6687879"/>
                    <wp:effectExtent l="0" t="0" r="0" b="0"/>
                    <wp:wrapNone/>
                    <wp:docPr id="14" name="Tekstfelt 14" descr="Report 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58050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el"/>
                                  <w:tag w:val=""/>
                                  <w:id w:val="2115015981"/>
                                  <w:placeholder>
                                    <w:docPart w:val="5EC7282F0B3C41B0A6DB4C3356E8DED6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63072" w:rsidRDefault="006F1C42">
                                    <w:pPr>
                                      <w:pStyle w:val="Titel"/>
                                    </w:pPr>
                                    <w:r>
                                      <w:t>Muskel-klip</w:t>
                                    </w:r>
                                  </w:p>
                                </w:sdtContent>
                              </w:sdt>
                              <w:p w:rsidR="00A6676E" w:rsidRDefault="00563A3D" w:rsidP="00A6676E">
                                <w:pPr>
                                  <w:pStyle w:val="Undertitel"/>
                                  <w:ind w:left="144" w:right="720"/>
                                </w:pPr>
                                <w:r>
                                  <w:t>praktisk-web</w:t>
                                </w:r>
                                <w:r w:rsidR="00A6676E">
                                  <w:rPr>
                                    <w:color w:val="auto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auto"/>
                                    </w:rPr>
                                    <w:alias w:val="Dato"/>
                                    <w:id w:val="1417830956"/>
                                    <w:placeholder>
                                      <w:docPart w:val="8F46229813BF415881DB878904A42ECE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2-12T00:00:00Z">
                                      <w:dateFormat w:val="yyyy"/>
                                      <w:lid w:val="da-DK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auto"/>
                                      </w:rPr>
                                      <w:t>2018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Citat eller resumé"/>
                                  <w:tag w:val="Citat eller resumé"/>
                                  <w:id w:val="-247963122"/>
                                  <w:placeholder>
                                    <w:docPart w:val="48CEECDC5F114F3ABD6226D70957969D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C63072" w:rsidRDefault="00AD23D7">
                                    <w:pPr>
                                      <w:pStyle w:val="Resum"/>
                                      <w:spacing w:after="600"/>
                                    </w:pPr>
                                    <w:r>
                                      <w:t>En prototype af en frisørs hjemmeside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4" o:spid="_x0000_s1026" type="#_x0000_t202" alt="Report title" style="position:absolute;margin-left:-114.45pt;margin-top:0;width:571.5pt;height:526.6pt;z-index:-251641856;visibility:visible;mso-wrap-style:square;mso-width-percent:0;mso-height-percent:75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" o:allowoverlap="f" filled="f" stroked="f" strokeweight=".5pt">
                    <v:textbox inset="0,0,0,0">
                      <w:txbxContent>
                        <w:sdt>
                          <w:sdtPr>
                            <w:alias w:val="Titel"/>
                            <w:tag w:val=""/>
                            <w:id w:val="2115015981"/>
                            <w:placeholder>
                              <w:docPart w:val="5EC7282F0B3C41B0A6DB4C3356E8DED6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63072" w:rsidRDefault="006F1C42">
                              <w:pPr>
                                <w:pStyle w:val="Titel"/>
                              </w:pPr>
                              <w:r>
                                <w:t>Muskel-klip</w:t>
                              </w:r>
                            </w:p>
                          </w:sdtContent>
                        </w:sdt>
                        <w:p w:rsidR="00A6676E" w:rsidRDefault="00563A3D" w:rsidP="00A6676E">
                          <w:pPr>
                            <w:pStyle w:val="Undertitel"/>
                            <w:ind w:left="144" w:right="720"/>
                          </w:pPr>
                          <w:r>
                            <w:t>praktisk-web</w:t>
                          </w:r>
                          <w:r w:rsidR="00A6676E">
                            <w:rPr>
                              <w:color w:val="auto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auto"/>
                              </w:rPr>
                              <w:alias w:val="Dato"/>
                              <w:id w:val="1417830956"/>
                              <w:placeholder>
                                <w:docPart w:val="8F46229813BF415881DB878904A42ECE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2-12T00:00:00Z">
                                <w:dateFormat w:val="yyyy"/>
                                <w:lid w:val="da-DK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color w:val="auto"/>
                                </w:rPr>
                                <w:t>2018</w:t>
                              </w:r>
                            </w:sdtContent>
                          </w:sdt>
                        </w:p>
                        <w:sdt>
                          <w:sdtPr>
                            <w:alias w:val="Citat eller resumé"/>
                            <w:tag w:val="Citat eller resumé"/>
                            <w:id w:val="-247963122"/>
                            <w:placeholder>
                              <w:docPart w:val="48CEECDC5F114F3ABD6226D70957969D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C63072" w:rsidRDefault="00AD23D7">
                              <w:pPr>
                                <w:pStyle w:val="Resum"/>
                                <w:spacing w:after="600"/>
                              </w:pPr>
                              <w:r>
                                <w:t>En prototype af en frisørs hjemmeside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0" b="7620"/>
                    <wp:wrapSquare wrapText="bothSides"/>
                    <wp:docPr id="15" name="Tekstfelt 15" descr="contact inf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3072" w:rsidRDefault="00A93B95">
                                <w:pPr>
                                  <w:pStyle w:val="Organisation"/>
                                </w:pPr>
                                <w:sdt>
                                  <w:sdtPr>
                                    <w:alias w:val="Firma"/>
                                    <w:tag w:val=""/>
                                    <w:id w:val="17353501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A39FF">
                                      <w:t>Hold ?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5000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497"/>
                                  <w:gridCol w:w="3500"/>
                                  <w:gridCol w:w="3500"/>
                                </w:tblGrid>
                                <w:tr w:rsidR="00C63072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:rsidR="00C63072" w:rsidRDefault="00C63072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C63072" w:rsidRDefault="00C63072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C63072" w:rsidRDefault="00C63072"/>
                                  </w:tc>
                                </w:tr>
                                <w:tr w:rsidR="00C63072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C63072" w:rsidRDefault="00C63072">
                                      <w:pPr>
                                        <w:pStyle w:val="Sidefod"/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Tlf.</w:t>
                                      </w:r>
                                      <w:r>
                                        <w:t xml:space="preserve"> </w:t>
                                      </w:r>
                                      <w:sdt>
                                        <w:sdtPr>
                                          <w:alias w:val="Telefon"/>
                                          <w:tag w:val=""/>
                                          <w:id w:val="130763847"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 w:rsidR="007A39FF">
                                            <w:t>89898988</w:t>
                                          </w:r>
                                        </w:sdtContent>
                                      </w:sdt>
                                    </w:p>
                                    <w:p w:rsidR="00C63072" w:rsidRDefault="00C63072">
                                      <w:pPr>
                                        <w:pStyle w:val="Sidefod"/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Fax</w:t>
                                      </w:r>
                                      <w:r>
                                        <w:t xml:space="preserve"> </w:t>
                                      </w:r>
                                      <w:sdt>
                                        <w:sdtPr>
                                          <w:alias w:val="Fax"/>
                                          <w:tag w:val=""/>
                                          <w:id w:val="-2015451963"/>
                                          <w:showingPlcHdr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t>[Fax]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sdt>
                                    <w:sdtPr>
                                      <w:alias w:val="Adresse"/>
                                      <w:tag w:val=""/>
                                      <w:id w:val="-197652353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667" w:type="pct"/>
                                          <w:tcMar>
                                            <w:bottom w:w="144" w:type="dxa"/>
                                          </w:tcMar>
                                        </w:tcPr>
                                        <w:p w:rsidR="00C63072" w:rsidRDefault="007A39FF" w:rsidP="007A39FF">
                                          <w:pPr>
                                            <w:pStyle w:val="Sidefod"/>
                                          </w:pPr>
                                          <w:r>
                                            <w:t>Pulsen 8,</w:t>
                                          </w:r>
                                          <w:r>
                                            <w:br/>
                                            <w:t>4000 Roskilde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sdt>
                                      <w:sdtPr>
                                        <w:alias w:val="Websted"/>
                                        <w:tag w:val=""/>
                                        <w:id w:val="-2109264395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C63072" w:rsidRDefault="007A39FF">
                                          <w:pPr>
                                            <w:pStyle w:val="Sidefod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alias w:val="Mail"/>
                                        <w:tag w:val=""/>
                                        <w:id w:val="1873495697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C63072" w:rsidRDefault="007A39FF" w:rsidP="007A39FF">
                                          <w:pPr>
                                            <w:pStyle w:val="Sidefod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C63072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:rsidR="00C63072" w:rsidRDefault="00C63072">
                                      <w:pPr>
                                        <w:pStyle w:val="Sidefod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C63072" w:rsidRDefault="00C63072">
                                      <w:pPr>
                                        <w:pStyle w:val="Sidefod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C63072" w:rsidRDefault="00C63072">
                                      <w:pPr>
                                        <w:pStyle w:val="Sidefod"/>
                                      </w:pPr>
                                    </w:p>
                                  </w:tc>
                                </w:tr>
                              </w:tbl>
                              <w:p w:rsidR="00C63072" w:rsidRDefault="00C63072">
                                <w:pPr>
                                  <w:pStyle w:val="Ingenafstand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5" o:spid="_x0000_s1027" type="#_x0000_t202" alt="contact info" style="position:absolute;margin-left:0;margin-top:0;width:540pt;height:139.8pt;z-index:251675648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" o:allowoverlap="f" filled="f" stroked="f" strokeweight=".5pt">
                    <v:textbox inset="0,0,0,0">
                      <w:txbxContent>
                        <w:p w:rsidR="00C63072" w:rsidRDefault="00A93B95">
                          <w:pPr>
                            <w:pStyle w:val="Organisation"/>
                          </w:pPr>
                          <w:sdt>
                            <w:sdtPr>
                              <w:alias w:val="Firma"/>
                              <w:tag w:val=""/>
                              <w:id w:val="17353501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A39FF">
                                <w:t>Hold ?</w:t>
                              </w:r>
                            </w:sdtContent>
                          </w:sdt>
                        </w:p>
                        <w:tbl>
                          <w:tblPr>
                            <w:tblW w:w="5000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497"/>
                            <w:gridCol w:w="3500"/>
                            <w:gridCol w:w="3500"/>
                          </w:tblGrid>
                          <w:tr w:rsidR="00C63072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:rsidR="00C63072" w:rsidRDefault="00C63072"/>
                            </w:tc>
                            <w:tc>
                              <w:tcPr>
                                <w:tcW w:w="1667" w:type="pct"/>
                              </w:tcPr>
                              <w:p w:rsidR="00C63072" w:rsidRDefault="00C63072"/>
                            </w:tc>
                            <w:tc>
                              <w:tcPr>
                                <w:tcW w:w="1667" w:type="pct"/>
                              </w:tcPr>
                              <w:p w:rsidR="00C63072" w:rsidRDefault="00C63072"/>
                            </w:tc>
                          </w:tr>
                          <w:tr w:rsidR="00C63072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:rsidR="00C63072" w:rsidRDefault="00C63072">
                                <w:pPr>
                                  <w:pStyle w:val="Sidefod"/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Tlf.</w:t>
                                </w: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Telefon"/>
                                    <w:tag w:val=""/>
                                    <w:id w:val="130763847"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A39FF">
                                      <w:t>89898988</w:t>
                                    </w:r>
                                  </w:sdtContent>
                                </w:sdt>
                              </w:p>
                              <w:p w:rsidR="00C63072" w:rsidRDefault="00C63072">
                                <w:pPr>
                                  <w:pStyle w:val="Sidefod"/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Fax</w:t>
                                </w: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Fax"/>
                                    <w:tag w:val=""/>
                                    <w:id w:val="-2015451963"/>
                                    <w:showingPlcHdr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t>[Fax]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Adresse"/>
                                <w:tag w:val=""/>
                                <w:id w:val="-197652353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667" w:type="pct"/>
                                    <w:tcMar>
                                      <w:bottom w:w="144" w:type="dxa"/>
                                    </w:tcMar>
                                  </w:tcPr>
                                  <w:p w:rsidR="00C63072" w:rsidRDefault="007A39FF" w:rsidP="007A39FF">
                                    <w:pPr>
                                      <w:pStyle w:val="Sidefod"/>
                                    </w:pPr>
                                    <w:r>
                                      <w:t>Pulsen 8,</w:t>
                                    </w:r>
                                    <w:r>
                                      <w:br/>
                                      <w:t>4000 Roskilde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sdt>
                                <w:sdtPr>
                                  <w:alias w:val="Websted"/>
                                  <w:tag w:val=""/>
                                  <w:id w:val="-210926439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63072" w:rsidRDefault="007A39FF">
                                    <w:pPr>
                                      <w:pStyle w:val="Sidefod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Mail"/>
                                  <w:tag w:val=""/>
                                  <w:id w:val="1873495697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C63072" w:rsidRDefault="007A39FF" w:rsidP="007A39FF">
                                    <w:pPr>
                                      <w:pStyle w:val="Sidefod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C63072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:rsidR="00C63072" w:rsidRDefault="00C63072">
                                <w:pPr>
                                  <w:pStyle w:val="Sidefod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C63072" w:rsidRDefault="00C63072">
                                <w:pPr>
                                  <w:pStyle w:val="Sidefod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C63072" w:rsidRDefault="00C63072">
                                <w:pPr>
                                  <w:pStyle w:val="Sidefod"/>
                                </w:pPr>
                              </w:p>
                            </w:tc>
                          </w:tr>
                        </w:tbl>
                        <w:p w:rsidR="00C63072" w:rsidRDefault="00C63072">
                          <w:pPr>
                            <w:pStyle w:val="Ingenafstand"/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:rsidR="00E0707D" w:rsidRDefault="00C63072">
          <w:pPr>
            <w:rPr>
              <w:b/>
              <w:bCs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404040" w:themeColor="text1" w:themeTint="BF"/>
          <w:kern w:val="0"/>
          <w:sz w:val="20"/>
        </w:rPr>
        <w:id w:val="1866023298"/>
        <w:docPartObj>
          <w:docPartGallery w:val="Table of Contents"/>
          <w:docPartUnique/>
        </w:docPartObj>
      </w:sdtPr>
      <w:sdtEndPr/>
      <w:sdtContent>
        <w:p w:rsidR="00E0707D" w:rsidRDefault="00C63072">
          <w:pPr>
            <w:pStyle w:val="Overskrift"/>
          </w:pPr>
          <w:r>
            <w:t>Indholdsfortegnelse</w:t>
          </w:r>
        </w:p>
        <w:p w:rsidR="0022263E" w:rsidRDefault="00C63072">
          <w:pPr>
            <w:pStyle w:val="Indholdsfortegnelse1"/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r>
            <w:rPr>
              <w:color w:val="7F7F7F" w:themeColor="text1" w:themeTint="80"/>
              <w:sz w:val="22"/>
            </w:rPr>
            <w:fldChar w:fldCharType="begin"/>
          </w:r>
          <w:r>
            <w:instrText>TOC \o "1-1" \h \z \u</w:instrText>
          </w:r>
          <w:r>
            <w:rPr>
              <w:color w:val="7F7F7F" w:themeColor="text1" w:themeTint="80"/>
              <w:sz w:val="22"/>
            </w:rPr>
            <w:fldChar w:fldCharType="separate"/>
          </w:r>
          <w:hyperlink w:anchor="_Toc506230828" w:history="1">
            <w:r w:rsidR="0022263E" w:rsidRPr="000338D2">
              <w:rPr>
                <w:rStyle w:val="Hyperlink"/>
                <w:noProof/>
              </w:rPr>
              <w:t>Brianstorm</w:t>
            </w:r>
            <w:r w:rsidR="0022263E">
              <w:rPr>
                <w:noProof/>
                <w:webHidden/>
              </w:rPr>
              <w:tab/>
            </w:r>
            <w:r w:rsidR="0022263E">
              <w:rPr>
                <w:noProof/>
                <w:webHidden/>
              </w:rPr>
              <w:fldChar w:fldCharType="begin"/>
            </w:r>
            <w:r w:rsidR="0022263E">
              <w:rPr>
                <w:noProof/>
                <w:webHidden/>
              </w:rPr>
              <w:instrText xml:space="preserve"> PAGEREF _Toc506230828 \h </w:instrText>
            </w:r>
            <w:r w:rsidR="0022263E">
              <w:rPr>
                <w:noProof/>
                <w:webHidden/>
              </w:rPr>
            </w:r>
            <w:r w:rsidR="0022263E">
              <w:rPr>
                <w:noProof/>
                <w:webHidden/>
              </w:rPr>
              <w:fldChar w:fldCharType="separate"/>
            </w:r>
            <w:r w:rsidR="0022263E">
              <w:rPr>
                <w:noProof/>
                <w:webHidden/>
              </w:rPr>
              <w:t>1</w:t>
            </w:r>
            <w:r w:rsidR="0022263E">
              <w:rPr>
                <w:noProof/>
                <w:webHidden/>
              </w:rPr>
              <w:fldChar w:fldCharType="end"/>
            </w:r>
          </w:hyperlink>
        </w:p>
        <w:p w:rsidR="0022263E" w:rsidRDefault="00A93B95">
          <w:pPr>
            <w:pStyle w:val="Indholdsfortegnelse1"/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506230829" w:history="1">
            <w:r w:rsidR="0022263E" w:rsidRPr="000338D2">
              <w:rPr>
                <w:rStyle w:val="Hyperlink"/>
                <w:noProof/>
              </w:rPr>
              <w:t>Roller</w:t>
            </w:r>
            <w:r w:rsidR="0022263E">
              <w:rPr>
                <w:noProof/>
                <w:webHidden/>
              </w:rPr>
              <w:tab/>
            </w:r>
            <w:r w:rsidR="0022263E">
              <w:rPr>
                <w:noProof/>
                <w:webHidden/>
              </w:rPr>
              <w:fldChar w:fldCharType="begin"/>
            </w:r>
            <w:r w:rsidR="0022263E">
              <w:rPr>
                <w:noProof/>
                <w:webHidden/>
              </w:rPr>
              <w:instrText xml:space="preserve"> PAGEREF _Toc506230829 \h </w:instrText>
            </w:r>
            <w:r w:rsidR="0022263E">
              <w:rPr>
                <w:noProof/>
                <w:webHidden/>
              </w:rPr>
            </w:r>
            <w:r w:rsidR="0022263E">
              <w:rPr>
                <w:noProof/>
                <w:webHidden/>
              </w:rPr>
              <w:fldChar w:fldCharType="separate"/>
            </w:r>
            <w:r w:rsidR="0022263E">
              <w:rPr>
                <w:noProof/>
                <w:webHidden/>
              </w:rPr>
              <w:t>2</w:t>
            </w:r>
            <w:r w:rsidR="0022263E">
              <w:rPr>
                <w:noProof/>
                <w:webHidden/>
              </w:rPr>
              <w:fldChar w:fldCharType="end"/>
            </w:r>
          </w:hyperlink>
        </w:p>
        <w:p w:rsidR="00E0707D" w:rsidRDefault="00C63072">
          <w:pPr>
            <w:spacing w:before="40" w:after="160" w:line="288" w:lineRule="auto"/>
            <w:rPr>
              <w:b/>
              <w:bCs/>
            </w:rPr>
          </w:pPr>
          <w:r>
            <w:fldChar w:fldCharType="end"/>
          </w:r>
        </w:p>
      </w:sdtContent>
    </w:sdt>
    <w:p w:rsidR="00E0707D" w:rsidRDefault="00E0707D"/>
    <w:p w:rsidR="00E0707D" w:rsidRDefault="00E0707D">
      <w:pPr>
        <w:sectPr w:rsidR="00E0707D">
          <w:headerReference w:type="default" r:id="rId10"/>
          <w:pgSz w:w="11907" w:h="16839" w:code="1"/>
          <w:pgMar w:top="1148" w:right="700" w:bottom="765" w:left="3011" w:header="1148" w:footer="709" w:gutter="0"/>
          <w:pgNumType w:fmt="lowerRoman" w:start="0"/>
          <w:cols w:space="720"/>
          <w:titlePg/>
          <w:docGrid w:linePitch="360"/>
        </w:sectPr>
      </w:pPr>
    </w:p>
    <w:bookmarkStart w:id="0" w:name="_Toc506230828"/>
    <w:p w:rsidR="00E0707D" w:rsidRDefault="00C63072" w:rsidP="007A39FF">
      <w:pPr>
        <w:pStyle w:val="Overskrift1"/>
        <w:pBdr>
          <w:bottom w:val="single" w:sz="8" w:space="0" w:color="auto"/>
        </w:pBdr>
      </w:pPr>
      <w:r>
        <w:rPr>
          <w:noProof/>
        </w:rPr>
        <w:lastRenderedPageBreak/>
        <mc:AlternateContent>
          <mc:Choice Requires="wps">
            <w:drawing>
              <wp:anchor distT="0" distB="2743200" distL="182880" distR="182880" simplePos="0" relativeHeight="251659264" behindDoc="0" locked="0" layoutInCell="1" allowOverlap="1" wp14:anchorId="6B47C85C" wp14:editId="3BDE4F02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445770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Tekstfelt 5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072" w:rsidRDefault="00C63072">
                            <w:pPr>
                              <w:pStyle w:val="Cita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id="Tekstfelt 5" o:spid="_x0000_s1028" type="#_x0000_t202" alt="Sidebar" style="position:absolute;margin-left:0;margin-top:0;width:98.25pt;height:181.45pt;z-index:251659264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" filled="f" stroked="f" strokeweight=".5pt">
                <v:textbox inset="3.6pt,0,3.6pt,0">
                  <w:txbxContent>
                    <w:p w:rsidR="00C63072" w:rsidRDefault="00C63072">
                      <w:pPr>
                        <w:pStyle w:val="Citat"/>
                      </w:pPr>
                    </w:p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r w:rsidR="007A39FF">
        <w:t>Brianstorm</w:t>
      </w:r>
      <w:bookmarkEnd w:id="0"/>
    </w:p>
    <w:p w:rsidR="00E0707D" w:rsidRDefault="007A39FF">
      <w:pPr>
        <w:pStyle w:val="Overskrift2"/>
      </w:pPr>
      <w:r>
        <w:t>Funktionsbeskrivelser</w:t>
      </w:r>
    </w:p>
    <w:p w:rsidR="00E0707D" w:rsidRDefault="006325AC" w:rsidP="006325AC">
      <w:r>
        <w:t>Hjemmesiden vi ønsker at lave, har følgende funktionere: friseure</w:t>
      </w:r>
      <w:r w:rsidR="00F76F36">
        <w:t xml:space="preserve"> </w:t>
      </w:r>
      <w:r>
        <w:t xml:space="preserve">galleri, kontakt/bestilling Priser integrering af google </w:t>
      </w:r>
      <w:proofErr w:type="spellStart"/>
      <w:r>
        <w:t>maps</w:t>
      </w:r>
      <w:proofErr w:type="spellEnd"/>
      <w:r w:rsidR="00F76F36">
        <w:t>, produkt beskrivelser, trustpilot, webshop, personale valg under booking.</w:t>
      </w:r>
    </w:p>
    <w:p w:rsidR="00E0707D" w:rsidRDefault="00AD23D7">
      <w:pPr>
        <w:pStyle w:val="Overskrift2"/>
      </w:pPr>
      <w:r>
        <w:t>Kundenotater</w:t>
      </w:r>
    </w:p>
    <w:p w:rsidR="00E0707D" w:rsidRDefault="007A1694">
      <w:r>
        <w:t xml:space="preserve">Frisørsalon: ubestemt </w:t>
      </w:r>
      <w:proofErr w:type="gramStart"/>
      <w:r w:rsidR="006F1C42">
        <w:t>navn :</w:t>
      </w:r>
      <w:proofErr w:type="gramEnd"/>
      <w:r>
        <w:t xml:space="preserve"> Herre frisør : 14 dage siden oprettelse : informativ hjemmeside: billige opstartspriser : kort 150 : langt 200  : Skæg 225: pensionisterne rabat 150 </w:t>
      </w:r>
      <w:proofErr w:type="spellStart"/>
      <w:r>
        <w:t>kr</w:t>
      </w:r>
      <w:proofErr w:type="spellEnd"/>
      <w:r>
        <w:t xml:space="preserve"> : Produkter voks : Hanne ansat kvinde : åbningstider 10 – 18 lørdag 10 – 14 : administration :</w:t>
      </w:r>
      <w:r w:rsidR="00747A8E">
        <w:t xml:space="preserve"> Åbent hus kom og se: lørdag : </w:t>
      </w:r>
      <w:r w:rsidR="00A857C9">
        <w:t>maskine klip</w:t>
      </w:r>
      <w:r w:rsidR="00747A8E">
        <w:t xml:space="preserve"> 100 </w:t>
      </w:r>
      <w:proofErr w:type="spellStart"/>
      <w:r w:rsidR="00747A8E">
        <w:t>kr</w:t>
      </w:r>
      <w:proofErr w:type="spellEnd"/>
      <w:r w:rsidR="00747A8E">
        <w:t xml:space="preserve"> skæg 30 : Kalender : Personale erfaring Frank 4 år </w:t>
      </w:r>
      <w:r w:rsidR="00A857C9">
        <w:t>Addy</w:t>
      </w:r>
      <w:r w:rsidR="00747A8E">
        <w:t xml:space="preserve"> 10 år :</w:t>
      </w:r>
      <w:r w:rsidR="00907FA4">
        <w:t xml:space="preserve"> Fair </w:t>
      </w:r>
      <w:proofErr w:type="spellStart"/>
      <w:r w:rsidR="00907FA4">
        <w:t>trade</w:t>
      </w:r>
      <w:proofErr w:type="spellEnd"/>
      <w:r w:rsidR="00907FA4">
        <w:t xml:space="preserve"> fair priser : </w:t>
      </w:r>
      <w:proofErr w:type="spellStart"/>
      <w:r w:rsidR="00907FA4">
        <w:t>Thema</w:t>
      </w:r>
      <w:proofErr w:type="spellEnd"/>
      <w:r w:rsidR="00907FA4">
        <w:t xml:space="preserve"> skift</w:t>
      </w:r>
    </w:p>
    <w:p w:rsidR="00E0707D" w:rsidRDefault="00AD23D7">
      <w:pPr>
        <w:pStyle w:val="Overskrift2"/>
      </w:pPr>
      <w:r>
        <w:t>Produktet</w:t>
      </w:r>
    </w:p>
    <w:p w:rsidR="00140DBC" w:rsidRDefault="002F29FA" w:rsidP="00140DBC">
      <w:r>
        <w:t xml:space="preserve">I resume skal siden indeholde følgende sider: Galleri, webshop, Bestilling(priser), Forside og om os </w:t>
      </w:r>
      <w:proofErr w:type="spellStart"/>
      <w:r>
        <w:t>Cms</w:t>
      </w:r>
      <w:proofErr w:type="spellEnd"/>
      <w:r>
        <w:t>-systemet skal indeholde yderligere: Forside, produkt (opret, rediger og slet) galleri (opret, rediger og slet) Oversigt over bestillinger.</w:t>
      </w:r>
    </w:p>
    <w:p w:rsidR="00E0707D" w:rsidRDefault="00AD23D7">
      <w:pPr>
        <w:pStyle w:val="Overskrift1"/>
      </w:pPr>
      <w:bookmarkStart w:id="1" w:name="_Toc506230829"/>
      <w:r>
        <w:lastRenderedPageBreak/>
        <w:t>Roller</w:t>
      </w:r>
      <w:bookmarkEnd w:id="1"/>
    </w:p>
    <w:p w:rsidR="00E0707D" w:rsidRDefault="00AD23D7">
      <w:pPr>
        <w:pStyle w:val="Overskrift2"/>
        <w:rPr>
          <w:rFonts w:asciiTheme="minorHAnsi" w:eastAsiaTheme="minorEastAsia" w:hAnsiTheme="minorHAnsi" w:cstheme="minorBidi"/>
          <w:sz w:val="22"/>
          <w:szCs w:val="22"/>
        </w:rPr>
      </w:pPr>
      <w:r>
        <w:t>Projektleder</w:t>
      </w:r>
    </w:p>
    <w:p w:rsidR="00E0707D" w:rsidRDefault="006325AC">
      <w:pPr>
        <w:pStyle w:val="Opstilling-punkttegn"/>
      </w:pPr>
      <w:r>
        <w:t>Christoffer</w:t>
      </w:r>
    </w:p>
    <w:p w:rsidR="006325AC" w:rsidRDefault="006325AC">
      <w:pPr>
        <w:pStyle w:val="Opstilling-punkttegn"/>
      </w:pPr>
      <w:r>
        <w:t>Joshua</w:t>
      </w:r>
    </w:p>
    <w:p w:rsidR="00E0707D" w:rsidRDefault="00AD23D7">
      <w:pPr>
        <w:pStyle w:val="Overskrift2"/>
      </w:pPr>
      <w:r>
        <w:t>Frontend</w:t>
      </w:r>
    </w:p>
    <w:p w:rsidR="00E0707D" w:rsidRDefault="006325AC">
      <w:pPr>
        <w:pStyle w:val="Opstilling-punkttegn"/>
      </w:pPr>
      <w:r>
        <w:t>Ronny</w:t>
      </w:r>
    </w:p>
    <w:p w:rsidR="006325AC" w:rsidRDefault="006325AC">
      <w:pPr>
        <w:pStyle w:val="Opstilling-punkttegn"/>
      </w:pPr>
      <w:proofErr w:type="spellStart"/>
      <w:r>
        <w:t>Jolita</w:t>
      </w:r>
      <w:proofErr w:type="spellEnd"/>
    </w:p>
    <w:p w:rsidR="006325AC" w:rsidRDefault="006325AC">
      <w:pPr>
        <w:pStyle w:val="Opstilling-punkttegn"/>
      </w:pPr>
      <w:r>
        <w:t>Jonas</w:t>
      </w:r>
    </w:p>
    <w:p w:rsidR="006325AC" w:rsidRDefault="006325AC">
      <w:pPr>
        <w:pStyle w:val="Opstilling-punkttegn"/>
      </w:pPr>
      <w:r>
        <w:t>Maiken</w:t>
      </w:r>
    </w:p>
    <w:p w:rsidR="00F76F36" w:rsidRDefault="00F15E03" w:rsidP="00F76F36">
      <w:pPr>
        <w:pStyle w:val="Overskrift2"/>
      </w:pPr>
      <w:r>
        <w:t>Design</w:t>
      </w:r>
    </w:p>
    <w:p w:rsidR="00F76F36" w:rsidRPr="00F76F36" w:rsidRDefault="00F76F36" w:rsidP="00F76F36">
      <w:pPr>
        <w:pStyle w:val="Opstilling-punkttegn"/>
      </w:pPr>
      <w:r>
        <w:t>Joshua</w:t>
      </w:r>
      <w:bookmarkStart w:id="2" w:name="_GoBack"/>
      <w:bookmarkEnd w:id="2"/>
    </w:p>
    <w:p w:rsidR="00AD23D7" w:rsidRDefault="00AD23D7" w:rsidP="00AD23D7">
      <w:pPr>
        <w:pStyle w:val="Overskrift2"/>
      </w:pPr>
      <w:proofErr w:type="spellStart"/>
      <w:r>
        <w:t>Backend</w:t>
      </w:r>
      <w:proofErr w:type="spellEnd"/>
    </w:p>
    <w:p w:rsidR="00AD23D7" w:rsidRDefault="006325AC" w:rsidP="00AD23D7">
      <w:pPr>
        <w:pStyle w:val="Opstilling-punkttegn"/>
      </w:pPr>
      <w:r>
        <w:t>David</w:t>
      </w:r>
    </w:p>
    <w:p w:rsidR="006325AC" w:rsidRDefault="006325AC" w:rsidP="00AD23D7">
      <w:pPr>
        <w:pStyle w:val="Opstilling-punkttegn"/>
      </w:pPr>
      <w:proofErr w:type="spellStart"/>
      <w:r>
        <w:t>Mantas</w:t>
      </w:r>
      <w:proofErr w:type="spellEnd"/>
    </w:p>
    <w:p w:rsidR="006325AC" w:rsidRDefault="006325AC" w:rsidP="00AD23D7">
      <w:pPr>
        <w:pStyle w:val="Opstilling-punkttegn"/>
      </w:pPr>
      <w:r>
        <w:t>Jake</w:t>
      </w:r>
    </w:p>
    <w:p w:rsidR="007A1694" w:rsidRDefault="007A1694" w:rsidP="00AD23D7">
      <w:pPr>
        <w:pStyle w:val="Opstilling-punkttegn"/>
      </w:pPr>
      <w:proofErr w:type="spellStart"/>
      <w:r>
        <w:t>Oded</w:t>
      </w:r>
      <w:proofErr w:type="spellEnd"/>
    </w:p>
    <w:p w:rsidR="00F15E03" w:rsidRDefault="00F15E03" w:rsidP="00F15E03">
      <w:pPr>
        <w:pStyle w:val="Opstilling-punkttegn"/>
      </w:pPr>
      <w:r>
        <w:t>Timm</w:t>
      </w:r>
    </w:p>
    <w:p w:rsidR="00AD23D7" w:rsidRDefault="00AD23D7" w:rsidP="00AD23D7">
      <w:pPr>
        <w:pStyle w:val="Overskrift2"/>
      </w:pPr>
      <w:r>
        <w:t>Tester</w:t>
      </w:r>
    </w:p>
    <w:p w:rsidR="00AD23D7" w:rsidRDefault="006325AC" w:rsidP="006325AC">
      <w:pPr>
        <w:pStyle w:val="Opstilling-punkttegn"/>
      </w:pPr>
      <w:r>
        <w:t>Christoffer</w:t>
      </w:r>
    </w:p>
    <w:p w:rsidR="00E0707D" w:rsidRDefault="00AD23D7">
      <w:pPr>
        <w:pStyle w:val="Overskrift2"/>
      </w:pPr>
      <w:r>
        <w:t>Yderligere kommentarer</w:t>
      </w:r>
    </w:p>
    <w:p w:rsidR="0055378A" w:rsidRPr="0055378A" w:rsidRDefault="0055378A" w:rsidP="0055378A"/>
    <w:sectPr w:rsidR="0055378A" w:rsidRPr="0055378A">
      <w:headerReference w:type="default" r:id="rId11"/>
      <w:pgSz w:w="11907" w:h="16839" w:code="1"/>
      <w:pgMar w:top="1148" w:right="700" w:bottom="2296" w:left="3011" w:header="114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B95" w:rsidRDefault="00A93B95">
      <w:pPr>
        <w:spacing w:after="0" w:line="240" w:lineRule="auto"/>
      </w:pPr>
      <w:r>
        <w:separator/>
      </w:r>
    </w:p>
    <w:p w:rsidR="00A93B95" w:rsidRDefault="00A93B95"/>
    <w:p w:rsidR="00A93B95" w:rsidRDefault="00A93B95"/>
  </w:endnote>
  <w:endnote w:type="continuationSeparator" w:id="0">
    <w:p w:rsidR="00A93B95" w:rsidRDefault="00A93B95">
      <w:pPr>
        <w:spacing w:after="0" w:line="240" w:lineRule="auto"/>
      </w:pPr>
      <w:r>
        <w:continuationSeparator/>
      </w:r>
    </w:p>
    <w:p w:rsidR="00A93B95" w:rsidRDefault="00A93B95"/>
    <w:p w:rsidR="00A93B95" w:rsidRDefault="00A93B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B95" w:rsidRDefault="00A93B95">
      <w:pPr>
        <w:spacing w:after="0" w:line="240" w:lineRule="auto"/>
      </w:pPr>
      <w:r>
        <w:separator/>
      </w:r>
    </w:p>
    <w:p w:rsidR="00A93B95" w:rsidRDefault="00A93B95"/>
    <w:p w:rsidR="00A93B95" w:rsidRDefault="00A93B95"/>
  </w:footnote>
  <w:footnote w:type="continuationSeparator" w:id="0">
    <w:p w:rsidR="00A93B95" w:rsidRDefault="00A93B95">
      <w:pPr>
        <w:spacing w:after="0" w:line="240" w:lineRule="auto"/>
      </w:pPr>
      <w:r>
        <w:continuationSeparator/>
      </w:r>
    </w:p>
    <w:p w:rsidR="00A93B95" w:rsidRDefault="00A93B95"/>
    <w:p w:rsidR="00A93B95" w:rsidRDefault="00A93B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04"/>
      <w:gridCol w:w="277"/>
      <w:gridCol w:w="8226"/>
    </w:tblGrid>
    <w:tr w:rsidR="00C63072">
      <w:trPr>
        <w:trHeight w:hRule="exact" w:val="720"/>
        <w:jc w:val="right"/>
      </w:trPr>
      <w:tc>
        <w:tcPr>
          <w:tcW w:w="2088" w:type="dxa"/>
          <w:vAlign w:val="bottom"/>
        </w:tcPr>
        <w:p w:rsidR="00C63072" w:rsidRDefault="00C63072">
          <w:pPr>
            <w:pStyle w:val="Side"/>
          </w:pPr>
        </w:p>
      </w:tc>
      <w:tc>
        <w:tcPr>
          <w:tcW w:w="288" w:type="dxa"/>
          <w:shd w:val="clear" w:color="auto" w:fill="auto"/>
          <w:vAlign w:val="bottom"/>
        </w:tcPr>
        <w:p w:rsidR="00C63072" w:rsidRDefault="00C63072"/>
      </w:tc>
      <w:tc>
        <w:tcPr>
          <w:tcW w:w="8424" w:type="dxa"/>
          <w:vAlign w:val="bottom"/>
        </w:tcPr>
        <w:p w:rsidR="00C63072" w:rsidRDefault="00C63072">
          <w:pPr>
            <w:pStyle w:val="Overskrifttiloplysninger"/>
          </w:pPr>
          <w:r>
            <w:t>Indholdsfortegnelse</w:t>
          </w:r>
        </w:p>
      </w:tc>
    </w:tr>
    <w:tr w:rsidR="00C63072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C63072" w:rsidRDefault="00C63072">
          <w:pPr>
            <w:pStyle w:val="Sidehoved"/>
          </w:pPr>
        </w:p>
      </w:tc>
      <w:tc>
        <w:tcPr>
          <w:tcW w:w="288" w:type="dxa"/>
          <w:shd w:val="clear" w:color="auto" w:fill="auto"/>
        </w:tcPr>
        <w:p w:rsidR="00C63072" w:rsidRDefault="00C63072">
          <w:pPr>
            <w:pStyle w:val="Sidehoved"/>
          </w:pPr>
        </w:p>
      </w:tc>
      <w:tc>
        <w:tcPr>
          <w:tcW w:w="8424" w:type="dxa"/>
          <w:shd w:val="clear" w:color="auto" w:fill="000000" w:themeFill="text1"/>
        </w:tcPr>
        <w:p w:rsidR="00C63072" w:rsidRDefault="00C63072">
          <w:pPr>
            <w:pStyle w:val="Sidehoved"/>
          </w:pPr>
        </w:p>
      </w:tc>
    </w:tr>
  </w:tbl>
  <w:p w:rsidR="00C63072" w:rsidRDefault="00C63072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31"/>
      <w:gridCol w:w="281"/>
      <w:gridCol w:w="8195"/>
    </w:tblGrid>
    <w:tr w:rsidR="00C63072">
      <w:trPr>
        <w:trHeight w:hRule="exact" w:val="720"/>
        <w:jc w:val="right"/>
      </w:trPr>
      <w:tc>
        <w:tcPr>
          <w:tcW w:w="2088" w:type="dxa"/>
          <w:vAlign w:val="bottom"/>
        </w:tcPr>
        <w:p w:rsidR="00C63072" w:rsidRDefault="00C63072">
          <w:pPr>
            <w:pStyle w:val="Side"/>
          </w:pPr>
          <w:r>
            <w:t xml:space="preserve">Side </w:t>
          </w:r>
          <w:r>
            <w:fldChar w:fldCharType="begin"/>
          </w:r>
          <w:r>
            <w:instrText>Page \# 0#</w:instrText>
          </w:r>
          <w:r>
            <w:fldChar w:fldCharType="separate"/>
          </w:r>
          <w:r w:rsidR="00080C89">
            <w:rPr>
              <w:noProof/>
            </w:rPr>
            <w:t>01</w:t>
          </w:r>
          <w:r>
            <w:fldChar w:fldCharType="end"/>
          </w:r>
        </w:p>
      </w:tc>
      <w:tc>
        <w:tcPr>
          <w:tcW w:w="288" w:type="dxa"/>
          <w:vAlign w:val="bottom"/>
        </w:tcPr>
        <w:p w:rsidR="00C63072" w:rsidRDefault="00C63072"/>
      </w:tc>
      <w:tc>
        <w:tcPr>
          <w:tcW w:w="8424" w:type="dxa"/>
          <w:vAlign w:val="bottom"/>
        </w:tcPr>
        <w:p w:rsidR="00C63072" w:rsidRDefault="00C63072">
          <w:pPr>
            <w:pStyle w:val="Overskrifttiloplysninger"/>
          </w:pPr>
          <w:r>
            <w:fldChar w:fldCharType="begin"/>
          </w:r>
          <w:r>
            <w:instrText>If</w:instrText>
          </w:r>
          <w:r>
            <w:fldChar w:fldCharType="begin"/>
          </w:r>
          <w:r>
            <w:instrText xml:space="preserve"> STYLEREF “</w:instrText>
          </w:r>
          <w:r w:rsidRPr="00427267">
            <w:instrText>Overskrift 1</w:instrText>
          </w:r>
          <w:r>
            <w:instrText xml:space="preserve">”  </w:instrText>
          </w:r>
          <w:r>
            <w:fldChar w:fldCharType="separate"/>
          </w:r>
          <w:r w:rsidR="00080C89">
            <w:rPr>
              <w:noProof/>
            </w:rPr>
            <w:instrText>Brianstorm</w:instrText>
          </w:r>
          <w:r>
            <w:fldChar w:fldCharType="end"/>
          </w:r>
          <w:r>
            <w:instrText>&lt;&gt; “Error*” “</w:instrText>
          </w:r>
          <w:r>
            <w:fldChar w:fldCharType="begin"/>
          </w:r>
          <w:r>
            <w:instrText xml:space="preserve"> STYLEREF “</w:instrText>
          </w:r>
          <w:r w:rsidRPr="00427267">
            <w:instrText>Overskrift 1</w:instrText>
          </w:r>
          <w:r>
            <w:instrText xml:space="preserve">” </w:instrText>
          </w:r>
          <w:r>
            <w:fldChar w:fldCharType="separate"/>
          </w:r>
          <w:r w:rsidR="00080C89">
            <w:rPr>
              <w:noProof/>
            </w:rPr>
            <w:instrText>Brianstorm</w:instrText>
          </w:r>
          <w:r>
            <w:fldChar w:fldCharType="end"/>
          </w:r>
          <w:r>
            <w:fldChar w:fldCharType="separate"/>
          </w:r>
          <w:r w:rsidR="00080C89">
            <w:rPr>
              <w:noProof/>
            </w:rPr>
            <w:t>Brianstorm</w:t>
          </w:r>
          <w:r>
            <w:fldChar w:fldCharType="end"/>
          </w:r>
        </w:p>
      </w:tc>
    </w:tr>
    <w:tr w:rsidR="00C63072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C63072" w:rsidRDefault="00C63072">
          <w:pPr>
            <w:rPr>
              <w:sz w:val="10"/>
            </w:rPr>
          </w:pPr>
        </w:p>
      </w:tc>
      <w:tc>
        <w:tcPr>
          <w:tcW w:w="288" w:type="dxa"/>
        </w:tcPr>
        <w:p w:rsidR="00C63072" w:rsidRDefault="00C63072">
          <w:pPr>
            <w:rPr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:rsidR="00C63072" w:rsidRDefault="00C63072">
          <w:pPr>
            <w:rPr>
              <w:sz w:val="10"/>
            </w:rPr>
          </w:pPr>
        </w:p>
      </w:tc>
    </w:tr>
  </w:tbl>
  <w:p w:rsidR="00C63072" w:rsidRDefault="00C630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Opstilling-punkttegn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 w15:restartNumberingAfterBreak="0">
    <w:nsid w:val="367F6A45"/>
    <w:multiLevelType w:val="multilevel"/>
    <w:tmpl w:val="0436C7FE"/>
    <w:lvl w:ilvl="0">
      <w:start w:val="1"/>
      <w:numFmt w:val="decimal"/>
      <w:pStyle w:val="Opstilling-talellerbogst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Opstilling-talellerbogst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Opstilling-talellerbogst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Opstilling-talellerbogst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Opstilling-talellerbogst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131078" w:nlCheck="1" w:checkStyle="0"/>
  <w:proofState w:spelling="clean" w:grammar="clean"/>
  <w:attachedTemplate r:id="rId1"/>
  <w:defaultTabStop w:val="1304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A3D"/>
    <w:rsid w:val="00080C89"/>
    <w:rsid w:val="000E7ADE"/>
    <w:rsid w:val="000F78B3"/>
    <w:rsid w:val="00140DBC"/>
    <w:rsid w:val="0022263E"/>
    <w:rsid w:val="00223F35"/>
    <w:rsid w:val="0028146F"/>
    <w:rsid w:val="002C4D7C"/>
    <w:rsid w:val="002F29FA"/>
    <w:rsid w:val="00304362"/>
    <w:rsid w:val="00335F03"/>
    <w:rsid w:val="00384326"/>
    <w:rsid w:val="00386A22"/>
    <w:rsid w:val="00427267"/>
    <w:rsid w:val="004E3AB0"/>
    <w:rsid w:val="0052364E"/>
    <w:rsid w:val="0055378A"/>
    <w:rsid w:val="00563A3D"/>
    <w:rsid w:val="005E771A"/>
    <w:rsid w:val="006325AC"/>
    <w:rsid w:val="006353AE"/>
    <w:rsid w:val="006F1C42"/>
    <w:rsid w:val="00747A8E"/>
    <w:rsid w:val="00783FEA"/>
    <w:rsid w:val="007A1694"/>
    <w:rsid w:val="007A39FF"/>
    <w:rsid w:val="007B1D46"/>
    <w:rsid w:val="007F7B58"/>
    <w:rsid w:val="008E5A9E"/>
    <w:rsid w:val="00904B34"/>
    <w:rsid w:val="00907FA4"/>
    <w:rsid w:val="009274A1"/>
    <w:rsid w:val="00950D71"/>
    <w:rsid w:val="00961851"/>
    <w:rsid w:val="00967151"/>
    <w:rsid w:val="009772D3"/>
    <w:rsid w:val="009A2D0F"/>
    <w:rsid w:val="009F08B7"/>
    <w:rsid w:val="00A130FE"/>
    <w:rsid w:val="00A6676E"/>
    <w:rsid w:val="00A857C9"/>
    <w:rsid w:val="00A93B95"/>
    <w:rsid w:val="00A968AC"/>
    <w:rsid w:val="00AD23D7"/>
    <w:rsid w:val="00BC2361"/>
    <w:rsid w:val="00BF7958"/>
    <w:rsid w:val="00C406E1"/>
    <w:rsid w:val="00C63072"/>
    <w:rsid w:val="00E00AAE"/>
    <w:rsid w:val="00E0707D"/>
    <w:rsid w:val="00F15E03"/>
    <w:rsid w:val="00F22DFD"/>
    <w:rsid w:val="00F76F36"/>
    <w:rsid w:val="00FB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C0707D"/>
  <w15:docId w15:val="{734BC287-9EC7-4CAF-AD2D-2D8D4B34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da-DK" w:eastAsia="da-DK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Overskrift2">
    <w:name w:val="heading 2"/>
    <w:basedOn w:val="Normal"/>
    <w:next w:val="Normal"/>
    <w:link w:val="Overskrift2Tegn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fod">
    <w:name w:val="footer"/>
    <w:basedOn w:val="Normal"/>
    <w:link w:val="SidefodTegn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SidefodTegn">
    <w:name w:val="Sidefod Tegn"/>
    <w:basedOn w:val="Standardskrifttypeiafsnit"/>
    <w:link w:val="Sidefod"/>
    <w:uiPriority w:val="99"/>
    <w:rPr>
      <w:color w:val="EF4623" w:themeColor="accent1"/>
    </w:rPr>
  </w:style>
  <w:style w:type="paragraph" w:styleId="Undertitel">
    <w:name w:val="Subtitle"/>
    <w:basedOn w:val="Normal"/>
    <w:next w:val="Normal"/>
    <w:link w:val="UndertitelTegn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afik">
    <w:name w:val="Grafik"/>
    <w:basedOn w:val="Normal"/>
    <w:uiPriority w:val="99"/>
    <w:pPr>
      <w:spacing w:after="80" w:line="240" w:lineRule="auto"/>
      <w:jc w:val="center"/>
    </w:pPr>
  </w:style>
  <w:style w:type="paragraph" w:styleId="Sidehoved">
    <w:name w:val="header"/>
    <w:basedOn w:val="Normal"/>
    <w:link w:val="SidehovedTegn"/>
    <w:uiPriority w:val="99"/>
    <w:qFormat/>
    <w:pPr>
      <w:spacing w:after="38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Pr>
      <w:color w:val="404040" w:themeColor="text1" w:themeTint="BF"/>
      <w:sz w:val="20"/>
    </w:rPr>
  </w:style>
  <w:style w:type="table" w:styleId="Tabel-Gitter">
    <w:name w:val="Table Grid"/>
    <w:basedOn w:val="Tabel-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verskrifttiloplysninger">
    <w:name w:val="Overskrift til oplysninger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Side">
    <w:name w:val="Side"/>
    <w:basedOn w:val="Normal"/>
    <w:next w:val="Normal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styleId="Titel">
    <w:name w:val="Title"/>
    <w:basedOn w:val="Normal"/>
    <w:next w:val="Normal"/>
    <w:link w:val="TitelTegn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itelTegn">
    <w:name w:val="Titel Tegn"/>
    <w:basedOn w:val="Standardskrifttypeiafsnit"/>
    <w:link w:val="Titel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Pladsholdertekst">
    <w:name w:val="Placeholder Text"/>
    <w:basedOn w:val="Standardskrifttypeiafsnit"/>
    <w:uiPriority w:val="99"/>
    <w:semiHidden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Pr>
      <w:rFonts w:ascii="Tahoma" w:hAnsi="Tahoma" w:cs="Tahoma"/>
      <w:sz w:val="16"/>
    </w:rPr>
  </w:style>
  <w:style w:type="character" w:styleId="Strk">
    <w:name w:val="Strong"/>
    <w:basedOn w:val="Standardskrifttypeiafsnit"/>
    <w:uiPriority w:val="10"/>
    <w:qFormat/>
    <w:rPr>
      <w:b/>
      <w:bCs/>
    </w:rPr>
  </w:style>
  <w:style w:type="character" w:customStyle="1" w:styleId="UndertitelTegn">
    <w:name w:val="Undertitel Tegn"/>
    <w:basedOn w:val="Standardskrifttypeiafsnit"/>
    <w:link w:val="Undertitel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Resum">
    <w:name w:val="Resumé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Ingenafstand">
    <w:name w:val="No Spacing"/>
    <w:link w:val="IngenafstandTegn"/>
    <w:uiPriority w:val="1"/>
    <w:unhideWhenUsed/>
    <w:qFormat/>
    <w:pPr>
      <w:spacing w:after="0" w:line="240" w:lineRule="auto"/>
    </w:pPr>
  </w:style>
  <w:style w:type="character" w:styleId="Hyperlink">
    <w:name w:val="Hyperlink"/>
    <w:basedOn w:val="Standardskrifttypeiafsnit"/>
    <w:uiPriority w:val="99"/>
    <w:unhideWhenUsed/>
    <w:rPr>
      <w:color w:val="5F5F5F" w:themeColor="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Overskrift1Tegn">
    <w:name w:val="Overskrift 1 Tegn"/>
    <w:basedOn w:val="Standardskrifttypeiafsnit"/>
    <w:link w:val="Overskrift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Overskrift">
    <w:name w:val="TOC Heading"/>
    <w:basedOn w:val="Overskrift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Overskrift2Tegn">
    <w:name w:val="Overskrift 2 Tegn"/>
    <w:basedOn w:val="Standardskrifttypeiafsnit"/>
    <w:link w:val="Overskrift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itat">
    <w:name w:val="Quote"/>
    <w:basedOn w:val="Normal"/>
    <w:next w:val="Normal"/>
    <w:link w:val="CitatTegn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itatTegn">
    <w:name w:val="Citat Tegn"/>
    <w:basedOn w:val="Standardskrifttypeiafsnit"/>
    <w:link w:val="Citat"/>
    <w:uiPriority w:val="1"/>
    <w:rPr>
      <w:i/>
      <w:iCs/>
      <w:color w:val="EF4623" w:themeColor="accent1"/>
      <w:kern w:val="20"/>
      <w:sz w:val="24"/>
    </w:rPr>
  </w:style>
  <w:style w:type="paragraph" w:styleId="Underskrift">
    <w:name w:val="Signature"/>
    <w:basedOn w:val="Normal"/>
    <w:link w:val="UnderskriftTegn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UnderskriftTegn">
    <w:name w:val="Underskrift Tegn"/>
    <w:basedOn w:val="Standardskrifttypeiafsnit"/>
    <w:link w:val="Underskrift"/>
    <w:uiPriority w:val="9"/>
    <w:rPr>
      <w:color w:val="595959" w:themeColor="text1" w:themeTint="A6"/>
      <w:kern w:val="20"/>
    </w:rPr>
  </w:style>
  <w:style w:type="character" w:customStyle="1" w:styleId="IngenafstandTegn">
    <w:name w:val="Ingen afstand Tegn"/>
    <w:basedOn w:val="Standardskrifttypeiafsnit"/>
    <w:link w:val="Ingenafstand"/>
    <w:uiPriority w:val="1"/>
  </w:style>
  <w:style w:type="paragraph" w:styleId="Opstilling-punkttegn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Opstilling-talellerbogst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Opstilling-talellerbogst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Opstilling-talellerbogst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Opstilling-talellerbogst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Opstilling-talellerbogst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Finanstabel">
    <w:name w:val="Finanstabel"/>
    <w:basedOn w:val="Tabel-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Kommentarhenvisning">
    <w:name w:val="annotation reference"/>
    <w:basedOn w:val="Standardskrifttypeiafsnit"/>
    <w:uiPriority w:val="99"/>
    <w:semiHidden/>
    <w:unhideWhenUsed/>
    <w:rPr>
      <w:sz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Pr>
      <w:b/>
      <w:bCs/>
    </w:rPr>
  </w:style>
  <w:style w:type="table" w:styleId="Lysskygge">
    <w:name w:val="Light Shading"/>
    <w:basedOn w:val="Tabel-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cimaltegnitabeltekst">
    <w:name w:val="Decimaltegn i tabeltekst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abeltekst">
    <w:name w:val="Tabeltekst"/>
    <w:basedOn w:val="Normal"/>
    <w:uiPriority w:val="1"/>
    <w:qFormat/>
    <w:pPr>
      <w:spacing w:before="60" w:after="60" w:line="240" w:lineRule="auto"/>
    </w:pPr>
  </w:style>
  <w:style w:type="paragraph" w:customStyle="1" w:styleId="Organisation">
    <w:name w:val="Organisatio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842863\AppData\Roaming\Microsoft\Skabeloner\&#197;rsrapport%20(designs&#230;ttet%20R&#248;dt%20og%20sor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C7282F0B3C41B0A6DB4C3356E8DED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2C6539E-E47E-4B3B-8FA9-6A445849675B}"/>
      </w:docPartPr>
      <w:docPartBody>
        <w:p w:rsidR="00C75837" w:rsidRDefault="00EC23F7">
          <w:pPr>
            <w:pStyle w:val="5EC7282F0B3C41B0A6DB4C3356E8DED6"/>
          </w:pPr>
          <w:r>
            <w:t>Årsrapport</w:t>
          </w:r>
        </w:p>
      </w:docPartBody>
    </w:docPart>
    <w:docPart>
      <w:docPartPr>
        <w:name w:val="8F46229813BF415881DB878904A42EC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2649909-661B-4AF4-BF1A-A38C634A133B}"/>
      </w:docPartPr>
      <w:docPartBody>
        <w:p w:rsidR="00C75837" w:rsidRDefault="00EC23F7">
          <w:pPr>
            <w:pStyle w:val="8F46229813BF415881DB878904A42ECE"/>
          </w:pPr>
          <w:r>
            <w:t>[År]</w:t>
          </w:r>
        </w:p>
      </w:docPartBody>
    </w:docPart>
    <w:docPart>
      <w:docPartPr>
        <w:name w:val="48CEECDC5F114F3ABD6226D70957969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88DC47F-1D59-4DA0-A92B-54759D2CE6E7}"/>
      </w:docPartPr>
      <w:docPartBody>
        <w:p w:rsidR="00C75837" w:rsidRDefault="00EC23F7">
          <w:pPr>
            <w:pStyle w:val="48CEECDC5F114F3ABD6226D70957969D"/>
          </w:pPr>
          <w:r>
            <w:t>[Tilføj et citat her fra en af virksomhedens ledere, eller brug dette område til en kort beskrivelse af dokumentindholdet.]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Opstilling-punkttegn"/>
      <w:lvlText w:val="•"/>
      <w:lvlJc w:val="left"/>
      <w:pPr>
        <w:ind w:left="576" w:hanging="288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3F7"/>
    <w:rsid w:val="00260E99"/>
    <w:rsid w:val="00C75837"/>
    <w:rsid w:val="00EC23F7"/>
    <w:rsid w:val="00F87518"/>
    <w:rsid w:val="00FE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5517CD9E5B1B48E1A0B204EA9A9D64A4">
    <w:name w:val="5517CD9E5B1B48E1A0B204EA9A9D64A4"/>
  </w:style>
  <w:style w:type="paragraph" w:customStyle="1" w:styleId="F0E973E1DB594854B86D5AD5CE789D8E">
    <w:name w:val="F0E973E1DB594854B86D5AD5CE789D8E"/>
  </w:style>
  <w:style w:type="paragraph" w:customStyle="1" w:styleId="ABFA23BBE9C44817A694163AF80AE8EC">
    <w:name w:val="ABFA23BBE9C44817A694163AF80AE8EC"/>
  </w:style>
  <w:style w:type="paragraph" w:customStyle="1" w:styleId="B8758052755A439C9429034211624850">
    <w:name w:val="B8758052755A439C9429034211624850"/>
  </w:style>
  <w:style w:type="paragraph" w:customStyle="1" w:styleId="E8934BA8825D409784B2EB2EFABB0834">
    <w:name w:val="E8934BA8825D409784B2EB2EFABB0834"/>
  </w:style>
  <w:style w:type="paragraph" w:customStyle="1" w:styleId="83377AF910B14AF4B874813D45BF08B0">
    <w:name w:val="83377AF910B14AF4B874813D45BF08B0"/>
  </w:style>
  <w:style w:type="paragraph" w:customStyle="1" w:styleId="025173110480436E84981A5990EEB415">
    <w:name w:val="025173110480436E84981A5990EEB415"/>
  </w:style>
  <w:style w:type="paragraph" w:styleId="Opstilling-punkttegn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06BC0290E582416FB306C2FF9AAB5281">
    <w:name w:val="06BC0290E582416FB306C2FF9AAB5281"/>
  </w:style>
  <w:style w:type="paragraph" w:customStyle="1" w:styleId="B5C958FA9D6342019C7EA5A9D6930F96">
    <w:name w:val="B5C958FA9D6342019C7EA5A9D6930F96"/>
  </w:style>
  <w:style w:type="paragraph" w:customStyle="1" w:styleId="CD76142A40C745A095928659432CDEE2">
    <w:name w:val="CD76142A40C745A095928659432CDEE2"/>
  </w:style>
  <w:style w:type="paragraph" w:customStyle="1" w:styleId="411F8E5516F1412D938A623973A34EDC">
    <w:name w:val="411F8E5516F1412D938A623973A34EDC"/>
  </w:style>
  <w:style w:type="paragraph" w:customStyle="1" w:styleId="F31C0961345C49379F35A0A611C1A4DE">
    <w:name w:val="F31C0961345C49379F35A0A611C1A4DE"/>
  </w:style>
  <w:style w:type="paragraph" w:customStyle="1" w:styleId="2F914458078C42B3A9226A07C9D410B4">
    <w:name w:val="2F914458078C42B3A9226A07C9D410B4"/>
  </w:style>
  <w:style w:type="paragraph" w:customStyle="1" w:styleId="75F2D0BF4C514A06925916604294B45E">
    <w:name w:val="75F2D0BF4C514A06925916604294B45E"/>
  </w:style>
  <w:style w:type="paragraph" w:customStyle="1" w:styleId="F62BEF0830194B60B84656AD2609B23F">
    <w:name w:val="F62BEF0830194B60B84656AD2609B23F"/>
  </w:style>
  <w:style w:type="character" w:styleId="Strk">
    <w:name w:val="Strong"/>
    <w:basedOn w:val="Standardskrifttypeiafsnit"/>
    <w:uiPriority w:val="10"/>
    <w:qFormat/>
    <w:rPr>
      <w:b/>
      <w:bCs/>
    </w:rPr>
  </w:style>
  <w:style w:type="paragraph" w:customStyle="1" w:styleId="9221BC2364084CC28D873A534FCFD035">
    <w:name w:val="9221BC2364084CC28D873A534FCFD035"/>
  </w:style>
  <w:style w:type="paragraph" w:customStyle="1" w:styleId="45A6E5D1D2E54BAE914C5A3A6E24DE04">
    <w:name w:val="45A6E5D1D2E54BAE914C5A3A6E24DE04"/>
  </w:style>
  <w:style w:type="paragraph" w:customStyle="1" w:styleId="2DA36475FA974453B11FDB0655BD9D76">
    <w:name w:val="2DA36475FA974453B11FDB0655BD9D76"/>
  </w:style>
  <w:style w:type="paragraph" w:customStyle="1" w:styleId="F6CF3DA69FD14FE0BA8493294BD507DB">
    <w:name w:val="F6CF3DA69FD14FE0BA8493294BD507DB"/>
  </w:style>
  <w:style w:type="paragraph" w:customStyle="1" w:styleId="CDABC27FCEAF410A8D97BE411FC52614">
    <w:name w:val="CDABC27FCEAF410A8D97BE411FC52614"/>
  </w:style>
  <w:style w:type="paragraph" w:customStyle="1" w:styleId="DE7999681A564245A2BB9B4AADE25503">
    <w:name w:val="DE7999681A564245A2BB9B4AADE25503"/>
  </w:style>
  <w:style w:type="paragraph" w:customStyle="1" w:styleId="BAA11AAE386B4521A3AC85702F6228DF">
    <w:name w:val="BAA11AAE386B4521A3AC85702F6228DF"/>
  </w:style>
  <w:style w:type="paragraph" w:customStyle="1" w:styleId="08A2381B3B2641209F89E2E3A6D7B517">
    <w:name w:val="08A2381B3B2641209F89E2E3A6D7B517"/>
  </w:style>
  <w:style w:type="paragraph" w:customStyle="1" w:styleId="5EC7282F0B3C41B0A6DB4C3356E8DED6">
    <w:name w:val="5EC7282F0B3C41B0A6DB4C3356E8DED6"/>
  </w:style>
  <w:style w:type="paragraph" w:customStyle="1" w:styleId="8F46229813BF415881DB878904A42ECE">
    <w:name w:val="8F46229813BF415881DB878904A42ECE"/>
  </w:style>
  <w:style w:type="paragraph" w:customStyle="1" w:styleId="48CEECDC5F114F3ABD6226D70957969D">
    <w:name w:val="48CEECDC5F114F3ABD6226D709579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2018-02-12T00:00:00</PublishDate>
  <Abstract>En prototype af en frisørs hjemmeside</Abstract>
  <CompanyAddress>Pulsen 8,
4000 Roskilde</CompanyAddress>
  <CompanyPhone>89898988</CompanyPhone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61B15C-E75C-4947-829B-E4A6AACC3E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AF31E6-7F45-428F-961D-16F121CE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Årsrapport (designsættet Rødt og sort).dotx</Template>
  <TotalTime>457</TotalTime>
  <Pages>1</Pages>
  <Words>183</Words>
  <Characters>1118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Muskel-klip</vt:lpstr>
      <vt:lpstr/>
    </vt:vector>
  </TitlesOfParts>
  <Company>Hold ?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Muskel-klip</dc:title>
  <dc:creator>Joshua Schultz</dc:creator>
  <cp:keywords/>
  <cp:lastModifiedBy>Joshua Schultz</cp:lastModifiedBy>
  <cp:revision>12</cp:revision>
  <dcterms:created xsi:type="dcterms:W3CDTF">2018-02-12T07:25:00Z</dcterms:created>
  <dcterms:modified xsi:type="dcterms:W3CDTF">2018-02-13T14:06:00Z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